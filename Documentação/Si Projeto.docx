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2E0" w:rsidRDefault="00F252E0" w:rsidP="001041D1">
      <w:pPr>
        <w:ind w:left="900"/>
      </w:pPr>
      <w:bookmarkStart w:id="0" w:name="_GoBack"/>
      <w:bookmarkEnd w:id="0"/>
    </w:p>
    <w:p w:rsidR="00F252E0" w:rsidRPr="0092297D" w:rsidRDefault="00F252E0" w:rsidP="00530142">
      <w:pPr>
        <w:rPr>
          <w:rFonts w:ascii="Helvetica" w:hAnsi="Helvetica"/>
          <w:b/>
          <w:color w:val="000000"/>
          <w:sz w:val="24"/>
          <w:szCs w:val="24"/>
        </w:rPr>
      </w:pPr>
      <w:r w:rsidRPr="0092297D">
        <w:rPr>
          <w:rFonts w:ascii="Helvetica" w:hAnsi="Helvetica"/>
          <w:b/>
          <w:color w:val="000080"/>
          <w:sz w:val="24"/>
          <w:szCs w:val="24"/>
        </w:rPr>
        <w:t>ALUNO</w:t>
      </w:r>
      <w:r w:rsidRPr="0092297D">
        <w:rPr>
          <w:rFonts w:ascii="Helvetica" w:hAnsi="Helvetica"/>
          <w:b/>
          <w:color w:val="000000"/>
          <w:sz w:val="24"/>
          <w:szCs w:val="24"/>
        </w:rPr>
        <w:t xml:space="preserve"> Leila Salomé Mendes Lopes.</w:t>
      </w:r>
    </w:p>
    <w:p w:rsidR="00F252E0" w:rsidRPr="0092297D" w:rsidRDefault="00F252E0">
      <w:pPr>
        <w:rPr>
          <w:rFonts w:ascii="Helvetica" w:hAnsi="Helvetica"/>
          <w:b/>
          <w:color w:val="000000"/>
          <w:sz w:val="24"/>
          <w:szCs w:val="24"/>
        </w:rPr>
      </w:pPr>
      <w:r w:rsidRPr="0092297D">
        <w:rPr>
          <w:rFonts w:ascii="Helvetica" w:hAnsi="Helvetica"/>
          <w:b/>
          <w:color w:val="000080"/>
          <w:sz w:val="24"/>
          <w:szCs w:val="24"/>
        </w:rPr>
        <w:t>Nº</w:t>
      </w:r>
      <w:r w:rsidRPr="0092297D">
        <w:rPr>
          <w:rFonts w:ascii="Helvetica" w:hAnsi="Helvetica"/>
          <w:b/>
          <w:color w:val="000000"/>
          <w:sz w:val="24"/>
          <w:szCs w:val="24"/>
        </w:rPr>
        <w:t xml:space="preserve">:7 </w:t>
      </w:r>
      <w:r w:rsidRPr="0092297D">
        <w:rPr>
          <w:rFonts w:ascii="Helvetica" w:hAnsi="Helvetica"/>
          <w:b/>
          <w:color w:val="000080"/>
          <w:sz w:val="24"/>
          <w:szCs w:val="24"/>
        </w:rPr>
        <w:t>TURMA</w:t>
      </w:r>
      <w:r w:rsidRPr="0092297D">
        <w:rPr>
          <w:rFonts w:ascii="Helvetica" w:hAnsi="Helvetica"/>
          <w:b/>
          <w:color w:val="000000"/>
          <w:sz w:val="24"/>
          <w:szCs w:val="24"/>
        </w:rPr>
        <w:t>: 12ºA</w:t>
      </w:r>
    </w:p>
    <w:p w:rsidR="00F252E0" w:rsidRPr="0092297D" w:rsidRDefault="00F252E0">
      <w:pPr>
        <w:rPr>
          <w:color w:val="000000"/>
        </w:rPr>
      </w:pPr>
    </w:p>
    <w:tbl>
      <w:tblPr>
        <w:tblStyle w:val="TableGrid"/>
        <w:tblW w:w="8748" w:type="dxa"/>
        <w:tblLook w:val="01E0"/>
      </w:tblPr>
      <w:tblGrid>
        <w:gridCol w:w="2272"/>
        <w:gridCol w:w="6476"/>
      </w:tblGrid>
      <w:tr w:rsidR="00F252E0" w:rsidRPr="0092297D" w:rsidTr="0092297D">
        <w:tc>
          <w:tcPr>
            <w:tcW w:w="2272" w:type="dxa"/>
          </w:tcPr>
          <w:p w:rsidR="00F252E0" w:rsidRPr="0092297D" w:rsidRDefault="00F252E0" w:rsidP="00530142">
            <w:pPr>
              <w:rPr>
                <w:i/>
                <w:color w:val="000080"/>
                <w:sz w:val="22"/>
                <w:szCs w:val="22"/>
              </w:rPr>
            </w:pPr>
            <w:r w:rsidRPr="0092297D">
              <w:rPr>
                <w:rFonts w:ascii="Helvetica" w:hAnsi="Helvetica" w:cs="Helvetica"/>
                <w:color w:val="000080"/>
                <w:sz w:val="21"/>
                <w:szCs w:val="21"/>
                <w:shd w:val="clear" w:color="auto" w:fill="F7F7F7"/>
              </w:rPr>
              <w:t>Identificação, objectivos e descrição do projecto;</w:t>
            </w:r>
            <w:r w:rsidRPr="0092297D">
              <w:rPr>
                <w:rFonts w:ascii="Helvetica" w:hAnsi="Helvetica" w:cs="Helvetica"/>
                <w:color w:val="000080"/>
                <w:sz w:val="21"/>
                <w:szCs w:val="21"/>
              </w:rPr>
              <w:br/>
            </w:r>
          </w:p>
        </w:tc>
        <w:tc>
          <w:tcPr>
            <w:tcW w:w="6476" w:type="dxa"/>
          </w:tcPr>
          <w:p w:rsidR="00F252E0" w:rsidRDefault="00F252E0" w:rsidP="0092297D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Vou desenvolver um Web </w:t>
            </w:r>
            <w:r w:rsidRPr="0092297D">
              <w:rPr>
                <w:color w:val="000000"/>
                <w:sz w:val="24"/>
                <w:szCs w:val="24"/>
              </w:rPr>
              <w:t>Site para dar a conhecer aspecto cultural cabo verde.</w:t>
            </w:r>
          </w:p>
          <w:p w:rsidR="00F252E0" w:rsidRPr="0092297D" w:rsidRDefault="00F252E0" w:rsidP="0092297D">
            <w:pPr>
              <w:rPr>
                <w:color w:val="000000"/>
                <w:sz w:val="24"/>
                <w:szCs w:val="24"/>
              </w:rPr>
            </w:pPr>
          </w:p>
          <w:p w:rsidR="00F252E0" w:rsidRPr="0092297D" w:rsidRDefault="00F252E0" w:rsidP="00A379C4">
            <w:pPr>
              <w:rPr>
                <w:color w:val="000000"/>
                <w:sz w:val="24"/>
                <w:szCs w:val="24"/>
              </w:rPr>
            </w:pPr>
            <w:r w:rsidRPr="0092297D">
              <w:rPr>
                <w:color w:val="000000"/>
                <w:sz w:val="24"/>
                <w:szCs w:val="24"/>
              </w:rPr>
              <w:t xml:space="preserve">O </w:t>
            </w:r>
            <w:r>
              <w:rPr>
                <w:color w:val="000000"/>
                <w:sz w:val="24"/>
                <w:szCs w:val="24"/>
              </w:rPr>
              <w:t xml:space="preserve">Web </w:t>
            </w:r>
            <w:r w:rsidRPr="0092297D">
              <w:rPr>
                <w:color w:val="000000"/>
                <w:sz w:val="24"/>
                <w:szCs w:val="24"/>
              </w:rPr>
              <w:t xml:space="preserve">site terá galarias de fotos e ligação </w:t>
            </w:r>
            <w:r>
              <w:rPr>
                <w:color w:val="000000"/>
                <w:sz w:val="24"/>
                <w:szCs w:val="24"/>
              </w:rPr>
              <w:t>com outras páginas, vídeos, tipos de cultura que existe em cada ilha como: danças, festas.</w:t>
            </w:r>
          </w:p>
        </w:tc>
      </w:tr>
      <w:tr w:rsidR="00F252E0" w:rsidRPr="0092297D" w:rsidTr="0092297D">
        <w:tc>
          <w:tcPr>
            <w:tcW w:w="2272" w:type="dxa"/>
          </w:tcPr>
          <w:p w:rsidR="00F252E0" w:rsidRPr="0092297D" w:rsidRDefault="00F252E0" w:rsidP="00530142">
            <w:pPr>
              <w:rPr>
                <w:i/>
                <w:color w:val="000080"/>
                <w:sz w:val="22"/>
                <w:szCs w:val="22"/>
              </w:rPr>
            </w:pPr>
            <w:r w:rsidRPr="0092297D">
              <w:rPr>
                <w:rFonts w:ascii="Helvetica" w:hAnsi="Helvetica" w:cs="Helvetica"/>
                <w:color w:val="000080"/>
                <w:sz w:val="21"/>
                <w:szCs w:val="21"/>
                <w:shd w:val="clear" w:color="auto" w:fill="F7F7F7"/>
              </w:rPr>
              <w:t>Funcionalidades da Web Site;</w:t>
            </w:r>
            <w:r w:rsidRPr="0092297D">
              <w:rPr>
                <w:rFonts w:ascii="Helvetica" w:hAnsi="Helvetica" w:cs="Helvetica"/>
                <w:color w:val="000080"/>
                <w:sz w:val="21"/>
                <w:szCs w:val="21"/>
              </w:rPr>
              <w:br/>
            </w:r>
          </w:p>
        </w:tc>
        <w:tc>
          <w:tcPr>
            <w:tcW w:w="6476" w:type="dxa"/>
          </w:tcPr>
          <w:p w:rsidR="00F252E0" w:rsidRPr="0092297D" w:rsidRDefault="00F252E0" w:rsidP="00530142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Gestão de galaria, autentificação, gestão de ligações com outras páginas, pesquisa, ligações com redes sociais, envios de correio electrónico e data actualizado.</w:t>
            </w:r>
          </w:p>
        </w:tc>
      </w:tr>
      <w:tr w:rsidR="00F252E0" w:rsidRPr="0092297D" w:rsidTr="00B873EF">
        <w:trPr>
          <w:trHeight w:val="534"/>
        </w:trPr>
        <w:tc>
          <w:tcPr>
            <w:tcW w:w="2272" w:type="dxa"/>
          </w:tcPr>
          <w:p w:rsidR="00F252E0" w:rsidRPr="0092297D" w:rsidRDefault="00F252E0" w:rsidP="00601CE7">
            <w:pPr>
              <w:rPr>
                <w:i/>
                <w:color w:val="000080"/>
                <w:sz w:val="22"/>
                <w:szCs w:val="22"/>
              </w:rPr>
            </w:pPr>
            <w:r w:rsidRPr="0092297D">
              <w:rPr>
                <w:rFonts w:ascii="Helvetica" w:hAnsi="Helvetica" w:cs="Helvetica"/>
                <w:color w:val="000080"/>
                <w:sz w:val="21"/>
                <w:szCs w:val="21"/>
                <w:shd w:val="clear" w:color="auto" w:fill="F7F7F7"/>
              </w:rPr>
              <w:t xml:space="preserve"> Modelo da Base de Dados;</w:t>
            </w:r>
          </w:p>
        </w:tc>
        <w:tc>
          <w:tcPr>
            <w:tcW w:w="6476" w:type="dxa"/>
          </w:tcPr>
          <w:p w:rsidR="00F252E0" w:rsidRPr="00B873EF" w:rsidRDefault="00F252E0" w:rsidP="00530142">
            <w:pPr>
              <w:rPr>
                <w:color w:val="000000"/>
                <w:sz w:val="24"/>
                <w:szCs w:val="24"/>
              </w:rPr>
            </w:pPr>
            <w:r w:rsidRPr="00B873EF">
              <w:rPr>
                <w:color w:val="000000"/>
                <w:sz w:val="24"/>
                <w:szCs w:val="24"/>
              </w:rPr>
              <w:t>Registo de Fotografia…</w:t>
            </w:r>
          </w:p>
        </w:tc>
      </w:tr>
      <w:tr w:rsidR="00F252E0" w:rsidRPr="00E5671B" w:rsidTr="00B873EF">
        <w:trPr>
          <w:trHeight w:val="1106"/>
        </w:trPr>
        <w:tc>
          <w:tcPr>
            <w:tcW w:w="2272" w:type="dxa"/>
          </w:tcPr>
          <w:p w:rsidR="00F252E0" w:rsidRPr="0092297D" w:rsidRDefault="00F252E0" w:rsidP="00601CE7">
            <w:pPr>
              <w:rPr>
                <w:b/>
                <w:color w:val="000000"/>
                <w:sz w:val="24"/>
                <w:szCs w:val="24"/>
                <w:lang w:val="en-GB"/>
              </w:rPr>
            </w:pPr>
            <w:r w:rsidRPr="0092297D">
              <w:rPr>
                <w:rFonts w:ascii="Helvetica" w:hAnsi="Helvetica" w:cs="Helvetica"/>
                <w:color w:val="000080"/>
                <w:sz w:val="21"/>
                <w:szCs w:val="21"/>
                <w:shd w:val="clear" w:color="auto" w:fill="F7F7F7"/>
                <w:lang w:val="en-GB"/>
              </w:rPr>
              <w:t> Layout do Web Site (front/back office);</w:t>
            </w:r>
          </w:p>
        </w:tc>
        <w:tc>
          <w:tcPr>
            <w:tcW w:w="6476" w:type="dxa"/>
          </w:tcPr>
          <w:p w:rsidR="00F252E0" w:rsidRPr="00B873EF" w:rsidRDefault="00F252E0" w:rsidP="00530142">
            <w:pPr>
              <w:rPr>
                <w:color w:val="000000"/>
                <w:sz w:val="24"/>
                <w:szCs w:val="24"/>
              </w:rPr>
            </w:pPr>
            <w:r w:rsidRPr="00B873EF">
              <w:rPr>
                <w:color w:val="000000"/>
                <w:sz w:val="24"/>
                <w:szCs w:val="24"/>
              </w:rPr>
              <w:t>No meu Web site vai conter estrutura de seguinte forma:</w:t>
            </w:r>
          </w:p>
          <w:p w:rsidR="00F252E0" w:rsidRPr="00B873EF" w:rsidRDefault="00F252E0" w:rsidP="00530142">
            <w:pPr>
              <w:rPr>
                <w:color w:val="000000"/>
                <w:sz w:val="24"/>
                <w:szCs w:val="24"/>
              </w:rPr>
            </w:pPr>
            <w:r w:rsidRPr="00B873EF">
              <w:rPr>
                <w:color w:val="000000"/>
                <w:sz w:val="24"/>
                <w:szCs w:val="24"/>
              </w:rPr>
              <w:t>Título principal, ao lado de titulo a pesquisa, menu horizontalmente, imagens, e depois o corpo de Web sites em seguida roda pé.</w:t>
            </w:r>
          </w:p>
        </w:tc>
      </w:tr>
      <w:tr w:rsidR="00F252E0" w:rsidRPr="0092297D" w:rsidTr="0092297D">
        <w:tc>
          <w:tcPr>
            <w:tcW w:w="2272" w:type="dxa"/>
          </w:tcPr>
          <w:p w:rsidR="00F252E0" w:rsidRPr="0092297D" w:rsidRDefault="00F252E0" w:rsidP="00530142">
            <w:pPr>
              <w:rPr>
                <w:color w:val="000000"/>
              </w:rPr>
            </w:pPr>
            <w:r w:rsidRPr="0092297D">
              <w:rPr>
                <w:rFonts w:ascii="Helvetica" w:hAnsi="Helvetica" w:cs="Helvetica"/>
                <w:color w:val="000080"/>
                <w:sz w:val="21"/>
                <w:szCs w:val="21"/>
                <w:shd w:val="clear" w:color="auto" w:fill="F7F7F7"/>
              </w:rPr>
              <w:t>Relação com o contexto curricular</w:t>
            </w:r>
            <w:r w:rsidRPr="0092297D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7F7F7"/>
              </w:rPr>
              <w:t>;</w:t>
            </w:r>
            <w:r w:rsidRPr="0092297D">
              <w:rPr>
                <w:rFonts w:ascii="Helvetica" w:hAnsi="Helvetica" w:cs="Helvetica"/>
                <w:color w:val="000000"/>
                <w:sz w:val="21"/>
                <w:szCs w:val="21"/>
              </w:rPr>
              <w:br/>
            </w:r>
          </w:p>
        </w:tc>
        <w:tc>
          <w:tcPr>
            <w:tcW w:w="6476" w:type="dxa"/>
          </w:tcPr>
          <w:p w:rsidR="00F252E0" w:rsidRPr="00B873EF" w:rsidRDefault="00F252E0" w:rsidP="00530142">
            <w:pPr>
              <w:rPr>
                <w:color w:val="000000"/>
                <w:sz w:val="24"/>
                <w:szCs w:val="24"/>
              </w:rPr>
            </w:pPr>
            <w:r w:rsidRPr="00B873EF">
              <w:rPr>
                <w:color w:val="000000"/>
                <w:sz w:val="24"/>
                <w:szCs w:val="24"/>
              </w:rPr>
              <w:t>O meu Web site esta relacionado com a disciplina de Sistema de informação, português e Linguagem de programação</w:t>
            </w:r>
          </w:p>
        </w:tc>
      </w:tr>
      <w:tr w:rsidR="00F252E0" w:rsidRPr="0092297D" w:rsidTr="0092297D">
        <w:tc>
          <w:tcPr>
            <w:tcW w:w="2272" w:type="dxa"/>
          </w:tcPr>
          <w:p w:rsidR="00F252E0" w:rsidRPr="0092297D" w:rsidRDefault="00F252E0" w:rsidP="00530142">
            <w:pPr>
              <w:rPr>
                <w:color w:val="000080"/>
              </w:rPr>
            </w:pPr>
            <w:r w:rsidRPr="0092297D">
              <w:rPr>
                <w:rFonts w:ascii="Helvetica" w:hAnsi="Helvetica" w:cs="Helvetica"/>
                <w:color w:val="000080"/>
                <w:sz w:val="21"/>
                <w:szCs w:val="21"/>
                <w:shd w:val="clear" w:color="auto" w:fill="F7F7F7"/>
              </w:rPr>
              <w:t>Metodologia a utilizar;</w:t>
            </w:r>
          </w:p>
        </w:tc>
        <w:tc>
          <w:tcPr>
            <w:tcW w:w="6476" w:type="dxa"/>
          </w:tcPr>
          <w:p w:rsidR="00F252E0" w:rsidRPr="00B873EF" w:rsidRDefault="00F252E0" w:rsidP="00530142">
            <w:pPr>
              <w:rPr>
                <w:color w:val="000000"/>
                <w:sz w:val="24"/>
                <w:szCs w:val="24"/>
              </w:rPr>
            </w:pPr>
            <w:r w:rsidRPr="00B873EF">
              <w:rPr>
                <w:color w:val="000000"/>
                <w:sz w:val="24"/>
                <w:szCs w:val="24"/>
              </w:rPr>
              <w:t xml:space="preserve"> Modelo Tradicional, onde costa: analise, teste </w:t>
            </w:r>
          </w:p>
        </w:tc>
      </w:tr>
      <w:tr w:rsidR="00F252E0" w:rsidRPr="0092297D" w:rsidTr="0092297D">
        <w:tc>
          <w:tcPr>
            <w:tcW w:w="2272" w:type="dxa"/>
          </w:tcPr>
          <w:p w:rsidR="00F252E0" w:rsidRPr="0092297D" w:rsidRDefault="00F252E0" w:rsidP="00530142">
            <w:pPr>
              <w:rPr>
                <w:color w:val="000000"/>
              </w:rPr>
            </w:pPr>
            <w:r w:rsidRPr="0092297D">
              <w:rPr>
                <w:rFonts w:ascii="Helvetica" w:hAnsi="Helvetica" w:cs="Helvetica"/>
                <w:color w:val="000080"/>
                <w:sz w:val="21"/>
                <w:szCs w:val="21"/>
                <w:shd w:val="clear" w:color="auto" w:fill="F7F7F7"/>
              </w:rPr>
              <w:t>Material ou outros elementos de apoio necessários</w:t>
            </w:r>
            <w:r w:rsidRPr="0092297D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7F7F7"/>
              </w:rPr>
              <w:t>;</w:t>
            </w:r>
          </w:p>
        </w:tc>
        <w:tc>
          <w:tcPr>
            <w:tcW w:w="6476" w:type="dxa"/>
          </w:tcPr>
          <w:p w:rsidR="00F252E0" w:rsidRPr="00B873EF" w:rsidRDefault="00F252E0" w:rsidP="00530142">
            <w:pPr>
              <w:rPr>
                <w:color w:val="000000"/>
                <w:sz w:val="24"/>
                <w:szCs w:val="24"/>
              </w:rPr>
            </w:pPr>
            <w:r w:rsidRPr="00B873EF">
              <w:rPr>
                <w:color w:val="000000"/>
                <w:sz w:val="24"/>
                <w:szCs w:val="24"/>
              </w:rPr>
              <w:t>Computador com Microsoft visual Studio instalado, internet, apoio dos professores e das colegas da turma e outras pessoas se for o caso.</w:t>
            </w:r>
          </w:p>
        </w:tc>
      </w:tr>
    </w:tbl>
    <w:tbl>
      <w:tblPr>
        <w:tblStyle w:val="TableGrid"/>
        <w:tblpPr w:leftFromText="141" w:rightFromText="141" w:vertAnchor="text" w:horzAnchor="margin" w:tblpY="100"/>
        <w:tblW w:w="8748" w:type="dxa"/>
        <w:tblLook w:val="01E0"/>
      </w:tblPr>
      <w:tblGrid>
        <w:gridCol w:w="2272"/>
        <w:gridCol w:w="6476"/>
      </w:tblGrid>
      <w:tr w:rsidR="00F252E0" w:rsidRPr="0092297D" w:rsidTr="00B873EF">
        <w:tc>
          <w:tcPr>
            <w:tcW w:w="2272" w:type="dxa"/>
          </w:tcPr>
          <w:p w:rsidR="00F252E0" w:rsidRPr="0092297D" w:rsidRDefault="00F252E0" w:rsidP="00B873EF">
            <w:pPr>
              <w:rPr>
                <w:color w:val="000000"/>
              </w:rPr>
            </w:pPr>
            <w:r w:rsidRPr="0092297D">
              <w:rPr>
                <w:rFonts w:ascii="Helvetica" w:hAnsi="Helvetica" w:cs="Helvetica"/>
                <w:color w:val="000080"/>
                <w:sz w:val="21"/>
                <w:szCs w:val="21"/>
                <w:shd w:val="clear" w:color="auto" w:fill="F7F7F7"/>
              </w:rPr>
              <w:t>Calendarização das</w:t>
            </w:r>
            <w:r w:rsidRPr="0092297D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7F7F7"/>
              </w:rPr>
              <w:t xml:space="preserve"> </w:t>
            </w:r>
            <w:r w:rsidRPr="0092297D">
              <w:rPr>
                <w:rFonts w:ascii="Helvetica" w:hAnsi="Helvetica" w:cs="Helvetica"/>
                <w:color w:val="000080"/>
                <w:sz w:val="21"/>
                <w:szCs w:val="21"/>
                <w:shd w:val="clear" w:color="auto" w:fill="F7F7F7"/>
              </w:rPr>
              <w:t>etapas (por ex: Mapa de Gantt, cronograma, milestones).</w:t>
            </w:r>
          </w:p>
        </w:tc>
        <w:tc>
          <w:tcPr>
            <w:tcW w:w="6476" w:type="dxa"/>
          </w:tcPr>
          <w:p w:rsidR="00F252E0" w:rsidRPr="00B873EF" w:rsidRDefault="00F252E0" w:rsidP="00B873EF">
            <w:pPr>
              <w:rPr>
                <w:color w:val="000000"/>
                <w:sz w:val="24"/>
                <w:szCs w:val="24"/>
              </w:rPr>
            </w:pPr>
            <w:r w:rsidRPr="00B873EF">
              <w:rPr>
                <w:color w:val="000000"/>
                <w:sz w:val="24"/>
                <w:szCs w:val="24"/>
              </w:rPr>
              <w:t>Fases:</w:t>
            </w:r>
          </w:p>
          <w:p w:rsidR="00F252E0" w:rsidRPr="00B873EF" w:rsidRDefault="00F252E0" w:rsidP="00B873EF">
            <w:pPr>
              <w:rPr>
                <w:color w:val="000000"/>
                <w:sz w:val="24"/>
                <w:szCs w:val="24"/>
              </w:rPr>
            </w:pPr>
            <w:r w:rsidRPr="00B873EF">
              <w:rPr>
                <w:color w:val="000000"/>
                <w:sz w:val="24"/>
                <w:szCs w:val="24"/>
              </w:rPr>
              <w:t>1ªfase: instalar o visual studio 2010 (1hora)</w:t>
            </w:r>
          </w:p>
          <w:p w:rsidR="00F252E0" w:rsidRPr="00B873EF" w:rsidRDefault="00F252E0" w:rsidP="00B873EF">
            <w:pPr>
              <w:rPr>
                <w:color w:val="000000"/>
                <w:sz w:val="24"/>
                <w:szCs w:val="24"/>
              </w:rPr>
            </w:pPr>
            <w:r w:rsidRPr="00B873EF">
              <w:rPr>
                <w:color w:val="000000"/>
                <w:sz w:val="24"/>
                <w:szCs w:val="24"/>
              </w:rPr>
              <w:t>2ªfase: pesquisar o que vou fazer no meu Web site (1hora)</w:t>
            </w:r>
          </w:p>
          <w:p w:rsidR="00F252E0" w:rsidRPr="00B873EF" w:rsidRDefault="00F252E0" w:rsidP="00B873EF">
            <w:pPr>
              <w:rPr>
                <w:color w:val="000000"/>
                <w:sz w:val="24"/>
                <w:szCs w:val="24"/>
              </w:rPr>
            </w:pPr>
            <w:r w:rsidRPr="00B873EF">
              <w:rPr>
                <w:color w:val="000000"/>
                <w:sz w:val="24"/>
                <w:szCs w:val="24"/>
              </w:rPr>
              <w:t>3ªfase: fazer o template</w:t>
            </w:r>
            <w:r>
              <w:rPr>
                <w:color w:val="000000"/>
                <w:sz w:val="24"/>
                <w:szCs w:val="24"/>
              </w:rPr>
              <w:t xml:space="preserve"> (10</w:t>
            </w:r>
            <w:r w:rsidRPr="00B873EF">
              <w:rPr>
                <w:color w:val="000000"/>
                <w:sz w:val="24"/>
                <w:szCs w:val="24"/>
              </w:rPr>
              <w:t>horas)</w:t>
            </w:r>
          </w:p>
          <w:p w:rsidR="00F252E0" w:rsidRPr="00B873EF" w:rsidRDefault="00F252E0" w:rsidP="00B873EF">
            <w:pPr>
              <w:rPr>
                <w:color w:val="000000"/>
                <w:sz w:val="24"/>
                <w:szCs w:val="24"/>
              </w:rPr>
            </w:pPr>
            <w:r w:rsidRPr="00B873EF">
              <w:rPr>
                <w:color w:val="000000"/>
                <w:sz w:val="24"/>
                <w:szCs w:val="24"/>
              </w:rPr>
              <w:t>4ªfase: definir os requisitos e fazer ligações entre as paginas (</w:t>
            </w:r>
            <w:r>
              <w:rPr>
                <w:color w:val="000000"/>
                <w:sz w:val="24"/>
                <w:szCs w:val="24"/>
              </w:rPr>
              <w:t>10</w:t>
            </w:r>
            <w:r w:rsidRPr="00B873EF">
              <w:rPr>
                <w:color w:val="000000"/>
                <w:sz w:val="24"/>
                <w:szCs w:val="24"/>
              </w:rPr>
              <w:t>horas)</w:t>
            </w:r>
          </w:p>
          <w:p w:rsidR="00F252E0" w:rsidRPr="00B873EF" w:rsidRDefault="00F252E0" w:rsidP="00B873EF">
            <w:pPr>
              <w:rPr>
                <w:color w:val="000000"/>
                <w:sz w:val="24"/>
                <w:szCs w:val="24"/>
              </w:rPr>
            </w:pPr>
            <w:r w:rsidRPr="00B873EF">
              <w:rPr>
                <w:color w:val="000000"/>
                <w:sz w:val="24"/>
                <w:szCs w:val="24"/>
              </w:rPr>
              <w:t>5ªfase: galarias de imagem (</w:t>
            </w:r>
            <w:r>
              <w:rPr>
                <w:color w:val="000000"/>
                <w:sz w:val="24"/>
                <w:szCs w:val="24"/>
              </w:rPr>
              <w:t>8</w:t>
            </w:r>
            <w:r w:rsidRPr="00B873EF">
              <w:rPr>
                <w:color w:val="000000"/>
                <w:sz w:val="24"/>
                <w:szCs w:val="24"/>
              </w:rPr>
              <w:t>horas)</w:t>
            </w:r>
          </w:p>
        </w:tc>
      </w:tr>
    </w:tbl>
    <w:p w:rsidR="00F252E0" w:rsidRPr="0092297D" w:rsidRDefault="00F252E0">
      <w:pPr>
        <w:rPr>
          <w:rFonts w:ascii="Helvetica" w:hAnsi="Helvetica"/>
          <w:b/>
          <w:color w:val="000000"/>
          <w:sz w:val="24"/>
          <w:szCs w:val="24"/>
        </w:rPr>
      </w:pPr>
      <w:r>
        <w:t xml:space="preserve"> </w:t>
      </w:r>
    </w:p>
    <w:sectPr w:rsidR="00F252E0" w:rsidRPr="0092297D" w:rsidSect="00530142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18" w:right="1701" w:bottom="170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52E0" w:rsidRDefault="00F252E0">
      <w:r>
        <w:separator/>
      </w:r>
    </w:p>
  </w:endnote>
  <w:endnote w:type="continuationSeparator" w:id="0">
    <w:p w:rsidR="00F252E0" w:rsidRDefault="00F252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52E0" w:rsidRDefault="00F252E0">
    <w:pPr>
      <w:pStyle w:val="Foot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5" o:spid="_x0000_s2050" type="#_x0000_t75" alt="logos" style="position:absolute;margin-left:3in;margin-top:763.9pt;width:252pt;height:50.5pt;z-index:-251654144;visibility:visible;mso-position-vertical-relative:page" wrapcoords="-64 0 -64 21278 21600 21278 21600 0 -64 0">
          <v:imagedata r:id="rId1" o:title=""/>
          <w10:wrap type="tight" anchory="page"/>
          <w10:anchorlock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52E0" w:rsidRDefault="00F252E0" w:rsidP="00530142">
    <w:pPr>
      <w:pStyle w:val="Footer"/>
      <w:tabs>
        <w:tab w:val="clear" w:pos="4419"/>
        <w:tab w:val="clear" w:pos="8838"/>
        <w:tab w:val="left" w:pos="6315"/>
      </w:tabs>
    </w:pPr>
    <w:r>
      <w:rPr>
        <w:noProof/>
      </w:rPr>
      <w:pict>
        <v:group id="Group 16" o:spid="_x0000_s2052" style="position:absolute;margin-left:0;margin-top:-31.05pt;width:324.9pt;height:40.8pt;z-index:251666432;mso-position-horizontal:center" coordorigin="2591,1800" coordsize="6498,816" wrapcoords="-50 0 -50 21200 3392 21200 5238 21200 21600 19600 21600 3600 3392 0 -50 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" o:spid="_x0000_s2053" type="#_x0000_t75" alt="logos_DREN_POPH_QREN_FSE" style="position:absolute;left:5480;top:1949;width:3609;height:585;visibility:visibl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Lk+&#10;d7nCAAAA2gAAAA8AAABkcnMvZG93bnJldi54bWxEj0GLwjAUhO8L/ofwhL2IpiosUo0iiris7MFa&#10;weOzebbF5qU0Wa3/3gjCHoeZ+YaZLVpTiRs1rrSsYDiIQBBnVpecK0gPm/4EhPPIGivLpOBBDhbz&#10;zscMY23vvKdb4nMRIOxiVFB4X8dSuqwgg25ga+LgXWxj0AfZ5FI3eA9wU8lRFH1JgyWHhQJrWhWU&#10;XZM/o4B2l+P2elqa82+COfcoXY9/UqU+u+1yCsJT6//D7/a3VjCG15VwA+T8CQ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C5Pne5wgAAANoAAAAPAAAAAAAAAAAAAAAAAJwCAABk&#10;cnMvZG93bnJldi54bWxQSwUGAAAAAAQABAD3AAAAiwMAAAAA&#10;">
            <v:imagedata r:id="rId1" o:title=""/>
            <o:lock v:ext="edit" aspectratio="f"/>
          </v:shape>
          <v:shape id="Imagem 1" o:spid="_x0000_s2054" type="#_x0000_t75" style="position:absolute;left:4403;top:2104;width:1104;height:230;visibility:visibl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LMf&#10;VK3FAAAA2gAAAA8AAABkcnMvZG93bnJldi54bWxEj09rwkAUxO9Cv8PyCr3pxtqqRFeRgiWlevAf&#10;7fGRfSbB7Nuwu43pt+8WBI/DzPyGmS87U4uWnK8sKxgOEhDEudUVFwqOh3V/CsIHZI21ZVLwSx6W&#10;i4feHFNtr7yjdh8KESHsU1RQhtCkUvq8JIN+YBvi6J2tMxiidIXUDq8Rbmr5nCRjabDiuFBiQ28l&#10;5Zf9j1HQXUbvx89NtV2dJjv3EbLh99drrdTTY7eagQjUhXv41s60ghf4vxJvgFz8AQ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CzH1StxQAAANoAAAAPAAAAAAAAAAAAAAAAAJwC&#10;AABkcnMvZG93bnJldi54bWxQSwUGAAAAAAQABAD3AAAAjgMAAAAA&#10;">
            <v:imagedata r:id="rId2" o:title=""/>
            <o:lock v:ext="edit" aspectratio="f"/>
          </v:shape>
          <v:shape id="_x0000_s2055" type="#_x0000_t75" alt="Logo" style="position:absolute;left:2591;top:1800;width:998;height:816;visibility:visibl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JN1&#10;KEXDAAAA2gAAAA8AAABkcnMvZG93bnJldi54bWxEj0FrwkAUhO+C/2F5gjfdRGoj0VVKQWoRCk3r&#10;wdsj+8wGs29DdtX037uC0OMwM98wq01vG3GlzteOFaTTBARx6XTNlYLfn+1kAcIHZI2NY1LwRx42&#10;6+Fghbl2N/6maxEqESHsc1RgQmhzKX1pyKKfupY4eifXWQxRdpXUHd4i3DZyliSv0mLNccFgS++G&#10;ynNxsQqyl+PHJdunh1KfPvcmpYy/DplS41H/tgQRqA//4Wd7pxXM4XEl3gC5vgM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k3UoRcMAAADaAAAADwAAAAAAAAAAAAAAAACcAgAA&#10;ZHJzL2Rvd25yZXYueG1sUEsFBgAAAAAEAAQA9wAAAIwDAAAAAA==&#10;">
            <v:imagedata r:id="rId3" o:title=""/>
            <o:lock v:ext="edit" aspectratio="f"/>
          </v:shape>
          <w10:wrap type="through"/>
        </v:group>
      </w:pict>
    </w: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52E0" w:rsidRDefault="00F252E0">
      <w:r>
        <w:separator/>
      </w:r>
    </w:p>
  </w:footnote>
  <w:footnote w:type="continuationSeparator" w:id="0">
    <w:p w:rsidR="00F252E0" w:rsidRDefault="00F252E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52E0" w:rsidRDefault="00F252E0" w:rsidP="0053014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2049" type="#_x0000_t75" alt="Logo" style="position:absolute;margin-left:0;margin-top:-.55pt;width:54.3pt;height:45.25pt;z-index:-251656192;visibility:visible">
          <v:imagedata r:id="rId1" o:title=""/>
        </v:shape>
      </w:pict>
    </w:r>
  </w:p>
  <w:p w:rsidR="00F252E0" w:rsidRDefault="00F252E0" w:rsidP="00530142">
    <w:pPr>
      <w:pStyle w:val="Header"/>
    </w:pPr>
  </w:p>
  <w:p w:rsidR="00F252E0" w:rsidRDefault="00F252E0" w:rsidP="00530142">
    <w:pPr>
      <w:pStyle w:val="Header"/>
    </w:pPr>
  </w:p>
  <w:p w:rsidR="00F252E0" w:rsidRPr="006E1CAA" w:rsidRDefault="00F252E0" w:rsidP="00530142">
    <w:pPr>
      <w:pStyle w:val="Header"/>
      <w:pBdr>
        <w:bottom w:val="single" w:sz="4" w:space="1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52E0" w:rsidRPr="006E1CAA" w:rsidRDefault="00F252E0" w:rsidP="00530142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5" o:spid="_x0000_s2051" type="#_x0000_t202" style="position:absolute;margin-left:255.8pt;margin-top:35.4pt;width:63.2pt;height:18.75pt;z-index:251664384;visibility:visible" wrapcoords="0 0 21600 0 21600 21600 0 2160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" filled="f" stroked="f">
          <v:textbox>
            <w:txbxContent>
              <w:p w:rsidR="00F252E0" w:rsidRPr="00E13DF6" w:rsidRDefault="00F252E0" w:rsidP="002B6D06">
                <w:pPr>
                  <w:rPr>
                    <w:rFonts w:ascii="Franklin Gothic Book" w:hAnsi="Franklin Gothic Book"/>
                    <w:sz w:val="18"/>
                    <w:szCs w:val="18"/>
                  </w:rPr>
                </w:pPr>
                <w:r>
                  <w:rPr>
                    <w:rFonts w:ascii="Franklin Gothic Book" w:hAnsi="Franklin Gothic Book"/>
                    <w:sz w:val="18"/>
                    <w:szCs w:val="18"/>
                  </w:rPr>
                  <w:t>2012-2013</w:t>
                </w:r>
              </w:p>
            </w:txbxContent>
          </v:textbox>
          <w10:wrap type="through"/>
        </v:shape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6" type="#_x0000_t75" alt="Description: IGN" style="width:422.25pt;height:120pt;visibility:visible"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01596A"/>
    <w:multiLevelType w:val="hybridMultilevel"/>
    <w:tmpl w:val="0C2A1D84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efaultTabStop w:val="708"/>
  <w:hyphenationZone w:val="425"/>
  <w:noPunctuationKerning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E1CAA"/>
    <w:rsid w:val="0005093E"/>
    <w:rsid w:val="000A14B9"/>
    <w:rsid w:val="000A2CBC"/>
    <w:rsid w:val="001041D1"/>
    <w:rsid w:val="001659D3"/>
    <w:rsid w:val="001A7494"/>
    <w:rsid w:val="001F3CC4"/>
    <w:rsid w:val="00212E12"/>
    <w:rsid w:val="002B6D06"/>
    <w:rsid w:val="00313947"/>
    <w:rsid w:val="003875AD"/>
    <w:rsid w:val="00447E6B"/>
    <w:rsid w:val="00510546"/>
    <w:rsid w:val="005259D3"/>
    <w:rsid w:val="00530142"/>
    <w:rsid w:val="00536EB1"/>
    <w:rsid w:val="005E3A14"/>
    <w:rsid w:val="00601CE7"/>
    <w:rsid w:val="00690451"/>
    <w:rsid w:val="006E1CAA"/>
    <w:rsid w:val="00766D7A"/>
    <w:rsid w:val="007E6C1D"/>
    <w:rsid w:val="008F6A10"/>
    <w:rsid w:val="0092297D"/>
    <w:rsid w:val="00A379C4"/>
    <w:rsid w:val="00A84914"/>
    <w:rsid w:val="00B62C09"/>
    <w:rsid w:val="00B62CB4"/>
    <w:rsid w:val="00B873EF"/>
    <w:rsid w:val="00BA1C06"/>
    <w:rsid w:val="00BD0134"/>
    <w:rsid w:val="00C169AF"/>
    <w:rsid w:val="00C87C24"/>
    <w:rsid w:val="00D249A4"/>
    <w:rsid w:val="00E001A2"/>
    <w:rsid w:val="00E13DF6"/>
    <w:rsid w:val="00E52DD1"/>
    <w:rsid w:val="00E5671B"/>
    <w:rsid w:val="00EE5027"/>
    <w:rsid w:val="00F176BB"/>
    <w:rsid w:val="00F252E0"/>
    <w:rsid w:val="00F46A27"/>
    <w:rsid w:val="00F7670D"/>
    <w:rsid w:val="00FF6C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5AD"/>
    <w:rPr>
      <w:sz w:val="2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ulo1">
    <w:name w:val="Titulo 1"/>
    <w:uiPriority w:val="99"/>
    <w:rsid w:val="003875AD"/>
    <w:rPr>
      <w:rFonts w:ascii="Arial" w:hAnsi="Arial" w:cs="Arial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rsid w:val="006E1CAA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001A2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6E1CAA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E001A2"/>
    <w:rPr>
      <w:rFonts w:cs="Times New Roman"/>
      <w:sz w:val="20"/>
      <w:szCs w:val="20"/>
    </w:rPr>
  </w:style>
  <w:style w:type="table" w:styleId="TableGrid">
    <w:name w:val="Table Grid"/>
    <w:basedOn w:val="TableNormal"/>
    <w:uiPriority w:val="99"/>
    <w:rsid w:val="006E1CAA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FF6C02"/>
    <w:rPr>
      <w:rFonts w:cs="Times New Roman"/>
      <w:color w:val="0000FF"/>
      <w:u w:val="single"/>
    </w:rPr>
  </w:style>
  <w:style w:type="character" w:customStyle="1" w:styleId="apple-style-span">
    <w:name w:val="apple-style-span"/>
    <w:basedOn w:val="DefaultParagraphFont"/>
    <w:uiPriority w:val="99"/>
    <w:rsid w:val="00FF6C02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57</TotalTime>
  <Pages>1</Pages>
  <Words>239</Words>
  <Characters>1296</Characters>
  <Application>Microsoft Office Outlook</Application>
  <DocSecurity>0</DocSecurity>
  <Lines>0</Lines>
  <Paragraphs>0</Paragraphs>
  <ScaleCrop>false</ScaleCrop>
  <Company>.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ALUNO________________________________________Nº______TURMA_______</dc:title>
  <dc:subject/>
  <dc:creator>paulo</dc:creator>
  <cp:keywords/>
  <dc:description/>
  <cp:lastModifiedBy>i10847</cp:lastModifiedBy>
  <cp:revision>5</cp:revision>
  <cp:lastPrinted>2008-10-20T17:26:00Z</cp:lastPrinted>
  <dcterms:created xsi:type="dcterms:W3CDTF">2013-02-28T09:06:00Z</dcterms:created>
  <dcterms:modified xsi:type="dcterms:W3CDTF">2013-02-28T10:11:00Z</dcterms:modified>
</cp:coreProperties>
</file>